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0E547" w14:textId="77777777" w:rsidR="00295C90" w:rsidRDefault="007A1365">
      <w:pPr>
        <w:pStyle w:val="Heading1"/>
      </w:pPr>
      <w:r>
        <w:t>ECE 477 Extra Documentation</w:t>
      </w:r>
    </w:p>
    <w:p w14:paraId="6A18B094" w14:textId="7BB05AD5" w:rsidR="00295C90" w:rsidRPr="007A1365" w:rsidRDefault="007A1365" w:rsidP="007A1365">
      <w:pPr>
        <w:pStyle w:val="Heading2"/>
        <w:rPr>
          <w:b w:val="0"/>
        </w:rPr>
      </w:pPr>
      <w:r w:rsidRPr="007A1365">
        <w:t>Web</w:t>
      </w:r>
      <w:r w:rsidR="004415F8">
        <w:t xml:space="preserve"> </w:t>
      </w:r>
      <w:r w:rsidRPr="007A1365">
        <w:t>Stuff</w:t>
      </w:r>
      <w:r>
        <w:t xml:space="preserve"> </w:t>
      </w:r>
      <w:r w:rsidRPr="007A1365">
        <w:rPr>
          <w:b w:val="0"/>
        </w:rPr>
        <w:t>- Flow of the Program</w:t>
      </w:r>
    </w:p>
    <w:p w14:paraId="503B0B29" w14:textId="77777777" w:rsidR="00295C90" w:rsidRDefault="007A1365" w:rsidP="007A1365">
      <w:pPr>
        <w:pStyle w:val="ListBullet"/>
      </w:pPr>
      <w:r>
        <w:t>Get the query string from the URL</w:t>
      </w:r>
    </w:p>
    <w:p w14:paraId="0428053B" w14:textId="77777777" w:rsidR="007A1365" w:rsidRDefault="007A1365" w:rsidP="007A1365">
      <w:pPr>
        <w:pStyle w:val="ListBullet"/>
        <w:numPr>
          <w:ilvl w:val="1"/>
          <w:numId w:val="3"/>
        </w:numPr>
      </w:pPr>
      <w:r>
        <w:t>If no query string</w:t>
      </w:r>
    </w:p>
    <w:p w14:paraId="0E5D5A0A" w14:textId="77777777" w:rsidR="007A1365" w:rsidRDefault="007A1365" w:rsidP="007A1365">
      <w:pPr>
        <w:pStyle w:val="ListBullet"/>
        <w:numPr>
          <w:ilvl w:val="2"/>
          <w:numId w:val="3"/>
        </w:numPr>
      </w:pPr>
      <w:r>
        <w:t>load login page; NO failure</w:t>
      </w:r>
    </w:p>
    <w:p w14:paraId="2E53EE8D" w14:textId="77777777" w:rsidR="007A1365" w:rsidRDefault="007A1365" w:rsidP="007A1365">
      <w:pPr>
        <w:pStyle w:val="ListBullet"/>
        <w:numPr>
          <w:ilvl w:val="1"/>
          <w:numId w:val="3"/>
        </w:numPr>
      </w:pPr>
      <w:r>
        <w:t>if query string contains too few parameters or failure message JSON</w:t>
      </w:r>
    </w:p>
    <w:p w14:paraId="64F3648C" w14:textId="77777777" w:rsidR="007A1365" w:rsidRDefault="007A1365" w:rsidP="007A1365">
      <w:pPr>
        <w:pStyle w:val="ListBullet"/>
        <w:numPr>
          <w:ilvl w:val="2"/>
          <w:numId w:val="3"/>
        </w:numPr>
      </w:pPr>
      <w:r>
        <w:t>load login page; YES failure</w:t>
      </w:r>
    </w:p>
    <w:p w14:paraId="68653A14" w14:textId="77777777" w:rsidR="007A1365" w:rsidRDefault="007A1365" w:rsidP="007A1365">
      <w:pPr>
        <w:pStyle w:val="ListBullet"/>
        <w:numPr>
          <w:ilvl w:val="1"/>
          <w:numId w:val="3"/>
        </w:numPr>
      </w:pPr>
      <w:r>
        <w:t>else success message JSON</w:t>
      </w:r>
    </w:p>
    <w:p w14:paraId="0E720EB3" w14:textId="77777777" w:rsidR="007A1365" w:rsidRDefault="007A1365" w:rsidP="007A1365">
      <w:pPr>
        <w:pStyle w:val="ListBullet"/>
        <w:numPr>
          <w:ilvl w:val="2"/>
          <w:numId w:val="3"/>
        </w:numPr>
      </w:pPr>
      <w:r>
        <w:t>get account</w:t>
      </w:r>
    </w:p>
    <w:p w14:paraId="48AA9F0D" w14:textId="77777777" w:rsidR="007A1365" w:rsidRDefault="007A1365" w:rsidP="007A1365">
      <w:pPr>
        <w:pStyle w:val="ListBullet"/>
        <w:numPr>
          <w:ilvl w:val="2"/>
          <w:numId w:val="3"/>
        </w:numPr>
      </w:pPr>
      <w:r>
        <w:t>get temperature list</w:t>
      </w:r>
    </w:p>
    <w:p w14:paraId="54A48E23" w14:textId="77777777" w:rsidR="007A1365" w:rsidRDefault="007A1365" w:rsidP="007A1365">
      <w:pPr>
        <w:pStyle w:val="ListBullet"/>
        <w:numPr>
          <w:ilvl w:val="2"/>
          <w:numId w:val="3"/>
        </w:numPr>
      </w:pPr>
      <w:r>
        <w:t>load temperature page</w:t>
      </w:r>
    </w:p>
    <w:p w14:paraId="47EDBB71" w14:textId="060F19B4" w:rsidR="007A1365" w:rsidRDefault="009757A4" w:rsidP="007A1365">
      <w:pPr>
        <w:pStyle w:val="Heading1"/>
      </w:pPr>
      <w:r>
        <w:t>Parsing a JSON</w:t>
      </w:r>
    </w:p>
    <w:p w14:paraId="0C59D08E" w14:textId="085D3B15" w:rsidR="009757A4" w:rsidRDefault="004415F8" w:rsidP="00900672">
      <w:pPr>
        <w:pStyle w:val="Heading2"/>
      </w:pPr>
      <w:r w:rsidRPr="00900672">
        <w:t>API Stuff</w:t>
      </w:r>
      <w:r>
        <w:t xml:space="preserve"> - </w:t>
      </w:r>
      <w:r w:rsidR="009757A4">
        <w:t>Basic Info:</w:t>
      </w:r>
    </w:p>
    <w:p w14:paraId="6CA299F8" w14:textId="25C53453" w:rsidR="009757A4" w:rsidRDefault="009757A4" w:rsidP="009757A4">
      <w:pPr>
        <w:pStyle w:val="ListBullet"/>
        <w:numPr>
          <w:ilvl w:val="1"/>
          <w:numId w:val="3"/>
        </w:numPr>
      </w:pPr>
      <w:r>
        <w:t xml:space="preserve">Custom </w:t>
      </w:r>
      <w:r w:rsidRPr="00D954C8">
        <w:rPr>
          <w:i/>
        </w:rPr>
        <w:t>struct</w:t>
      </w:r>
      <w:r>
        <w:t xml:space="preserve"> objects for each JSON object in our API.</w:t>
      </w:r>
    </w:p>
    <w:p w14:paraId="19751B69" w14:textId="3A946C85" w:rsidR="009757A4" w:rsidRDefault="00D954C8" w:rsidP="009757A4">
      <w:pPr>
        <w:pStyle w:val="ListBullet"/>
        <w:numPr>
          <w:ilvl w:val="1"/>
          <w:numId w:val="3"/>
        </w:numPr>
      </w:pPr>
      <w:r>
        <w:t>Custom</w:t>
      </w:r>
      <w:r>
        <w:rPr>
          <w:i/>
        </w:rPr>
        <w:t xml:space="preserve"> </w:t>
      </w:r>
      <w:r w:rsidR="009757A4" w:rsidRPr="00D954C8">
        <w:rPr>
          <w:i/>
        </w:rPr>
        <w:t>ENUM</w:t>
      </w:r>
      <w:r w:rsidR="009757A4">
        <w:t xml:space="preserve"> to refer to which JSON type we are handling</w:t>
      </w:r>
    </w:p>
    <w:p w14:paraId="7FD1DF45" w14:textId="13DBD45E" w:rsidR="009757A4" w:rsidRDefault="000840ED" w:rsidP="009757A4">
      <w:pPr>
        <w:pStyle w:val="ListBullet"/>
        <w:numPr>
          <w:ilvl w:val="1"/>
          <w:numId w:val="3"/>
        </w:numPr>
      </w:pPr>
      <w:r>
        <w:t xml:space="preserve">Custom </w:t>
      </w:r>
      <w:r w:rsidR="009757A4">
        <w:t xml:space="preserve">Functions to assign the variables from a </w:t>
      </w:r>
      <w:r w:rsidR="009757A4" w:rsidRPr="009757A4">
        <w:rPr>
          <w:i/>
        </w:rPr>
        <w:t>parseObj</w:t>
      </w:r>
      <w:r w:rsidR="009757A4">
        <w:t xml:space="preserve"> to the </w:t>
      </w:r>
      <w:r w:rsidR="009757A4" w:rsidRPr="009757A4">
        <w:rPr>
          <w:i/>
        </w:rPr>
        <w:t>struct</w:t>
      </w:r>
      <w:r w:rsidR="009757A4">
        <w:t xml:space="preserve"> object, essentially constructors.</w:t>
      </w:r>
    </w:p>
    <w:p w14:paraId="063CB905" w14:textId="77777777" w:rsidR="007A1365" w:rsidRDefault="007A1365" w:rsidP="007A1365">
      <w:pPr>
        <w:pStyle w:val="ListBullet"/>
      </w:pPr>
      <w:r w:rsidRPr="009757A4">
        <w:rPr>
          <w:b/>
        </w:rPr>
        <w:t>connect.c</w:t>
      </w:r>
      <w:r>
        <w:t xml:space="preserve"> </w:t>
      </w:r>
      <w:r>
        <w:sym w:font="Wingdings" w:char="F0E0"/>
      </w:r>
      <w:r>
        <w:t xml:space="preserve"> gets a JSON from the API</w:t>
      </w:r>
    </w:p>
    <w:p w14:paraId="6292958F" w14:textId="5B423CD6" w:rsidR="007A1365" w:rsidRDefault="009757A4" w:rsidP="007A1365">
      <w:pPr>
        <w:pStyle w:val="ListBullet"/>
        <w:numPr>
          <w:ilvl w:val="1"/>
          <w:numId w:val="3"/>
        </w:numPr>
      </w:pPr>
      <w:r>
        <w:t xml:space="preserve">Synopsis: </w:t>
      </w:r>
      <w:r w:rsidR="007A1365">
        <w:t>connects to the API using the correct URL and HTML headers</w:t>
      </w:r>
      <w:r>
        <w:t xml:space="preserve"> to get a JSON</w:t>
      </w:r>
    </w:p>
    <w:p w14:paraId="2C807740" w14:textId="77777777" w:rsidR="007A1365" w:rsidRDefault="007A1365" w:rsidP="007A1365">
      <w:pPr>
        <w:pStyle w:val="ListBullet"/>
        <w:numPr>
          <w:ilvl w:val="1"/>
          <w:numId w:val="3"/>
        </w:numPr>
      </w:pPr>
      <w:r>
        <w:t>The URL contains the following:</w:t>
      </w:r>
    </w:p>
    <w:p w14:paraId="576BA618" w14:textId="77777777" w:rsidR="007A1365" w:rsidRDefault="007A1365" w:rsidP="007A1365">
      <w:pPr>
        <w:pStyle w:val="ListBullet"/>
        <w:numPr>
          <w:ilvl w:val="2"/>
          <w:numId w:val="3"/>
        </w:numPr>
      </w:pPr>
      <w:r w:rsidRPr="005B6E23">
        <w:rPr>
          <w:b/>
        </w:rPr>
        <w:lastRenderedPageBreak/>
        <w:t>Host:</w:t>
      </w:r>
      <w:r w:rsidR="005B6E23">
        <w:t xml:space="preserve"> avarizia.duckdns.org:####/temp_</w:t>
      </w:r>
      <w:r>
        <w:t>cgi</w:t>
      </w:r>
    </w:p>
    <w:p w14:paraId="57CFCA5F" w14:textId="77777777" w:rsidR="005B6E23" w:rsidRPr="005B6E23" w:rsidRDefault="005B6E23" w:rsidP="007A1365">
      <w:pPr>
        <w:pStyle w:val="ListBullet"/>
        <w:numPr>
          <w:ilvl w:val="2"/>
          <w:numId w:val="3"/>
        </w:numPr>
        <w:rPr>
          <w:b/>
        </w:rPr>
      </w:pPr>
      <w:r w:rsidRPr="005B6E23">
        <w:rPr>
          <w:b/>
        </w:rPr>
        <w:t>Port</w:t>
      </w:r>
      <w:r>
        <w:rPr>
          <w:b/>
        </w:rPr>
        <w:t xml:space="preserve">: </w:t>
      </w:r>
      <w:r>
        <w:t>8080</w:t>
      </w:r>
    </w:p>
    <w:p w14:paraId="59938EAE" w14:textId="77777777" w:rsidR="005B6E23" w:rsidRPr="005B6E23" w:rsidRDefault="005B6E23" w:rsidP="007A1365">
      <w:pPr>
        <w:pStyle w:val="ListBullet"/>
        <w:numPr>
          <w:ilvl w:val="2"/>
          <w:numId w:val="3"/>
        </w:numPr>
        <w:rPr>
          <w:b/>
        </w:rPr>
      </w:pPr>
      <w:r>
        <w:rPr>
          <w:b/>
        </w:rPr>
        <w:t>Method:</w:t>
      </w:r>
      <w:r>
        <w:t xml:space="preserve"> ex. /users/login</w:t>
      </w:r>
    </w:p>
    <w:p w14:paraId="0CD57FD5" w14:textId="77777777" w:rsidR="005B6E23" w:rsidRPr="005B6E23" w:rsidRDefault="005B6E23" w:rsidP="007A1365">
      <w:pPr>
        <w:pStyle w:val="ListBullet"/>
        <w:numPr>
          <w:ilvl w:val="2"/>
          <w:numId w:val="3"/>
        </w:numPr>
        <w:rPr>
          <w:b/>
        </w:rPr>
      </w:pPr>
      <w:r>
        <w:rPr>
          <w:b/>
        </w:rPr>
        <w:t>Parameters:</w:t>
      </w:r>
      <w:r>
        <w:t xml:space="preserve"> ex. username and password</w:t>
      </w:r>
    </w:p>
    <w:p w14:paraId="7595C0F4" w14:textId="77777777" w:rsidR="005B6E23" w:rsidRDefault="005B6E23" w:rsidP="005B6E23">
      <w:pPr>
        <w:pStyle w:val="ListBullet"/>
        <w:numPr>
          <w:ilvl w:val="1"/>
          <w:numId w:val="3"/>
        </w:numPr>
      </w:pPr>
      <w:r w:rsidRPr="005B6E23">
        <w:t>The JSON is obta</w:t>
      </w:r>
      <w:r>
        <w:t>ined from the function as a String. In the program, there were segmentation faults when trying to access the String after it was returned from the function. However, we fixed this by passing a reference to a String as a parameter to the function, and set the parameter to a memory allocated copy of the string. This allowed us to access the String with that parameter after the function is called, thus acting as a return statement.</w:t>
      </w:r>
    </w:p>
    <w:p w14:paraId="4EA5BBE7" w14:textId="3713DB6B" w:rsidR="009757A4" w:rsidRDefault="009757A4" w:rsidP="00900672">
      <w:pPr>
        <w:pStyle w:val="ListBullet"/>
      </w:pPr>
      <w:r w:rsidRPr="00900672">
        <w:rPr>
          <w:b/>
        </w:rPr>
        <w:t>util.c</w:t>
      </w:r>
      <w:r>
        <w:t xml:space="preserve"> </w:t>
      </w:r>
      <w:r>
        <w:sym w:font="Wingdings" w:char="F0E0"/>
      </w:r>
      <w:r>
        <w:t xml:space="preserve"> contains a series of functions to perform operations on strings</w:t>
      </w:r>
    </w:p>
    <w:p w14:paraId="0FD576F5" w14:textId="36E5ADBC" w:rsidR="00900672" w:rsidRPr="00900672" w:rsidRDefault="00900672" w:rsidP="00900672">
      <w:pPr>
        <w:pStyle w:val="ListBullet"/>
        <w:numPr>
          <w:ilvl w:val="1"/>
          <w:numId w:val="3"/>
        </w:numPr>
      </w:pPr>
      <w:r>
        <w:t>Moreover just an extension to json.c for better organization.</w:t>
      </w:r>
    </w:p>
    <w:p w14:paraId="23B133D5" w14:textId="0738704D" w:rsidR="003252E3" w:rsidRDefault="005B6E23" w:rsidP="005B6E23">
      <w:pPr>
        <w:pStyle w:val="ListBullet"/>
      </w:pPr>
      <w:r w:rsidRPr="009757A4">
        <w:rPr>
          <w:b/>
        </w:rPr>
        <w:t>json.c</w:t>
      </w:r>
      <w:r>
        <w:t xml:space="preserve"> </w:t>
      </w:r>
      <w:r w:rsidR="00713722">
        <w:sym w:font="Wingdings" w:char="F0E0"/>
      </w:r>
      <w:r w:rsidR="00713722">
        <w:t xml:space="preserve"> Parsing JSONs into objects using the function </w:t>
      </w:r>
      <w:r w:rsidR="00713722">
        <w:rPr>
          <w:i/>
        </w:rPr>
        <w:t>parseJson</w:t>
      </w:r>
      <w:r w:rsidR="00713722" w:rsidRPr="00713722">
        <w:rPr>
          <w:i/>
        </w:rPr>
        <w:t>()</w:t>
      </w:r>
    </w:p>
    <w:p w14:paraId="54325CE1" w14:textId="77777777" w:rsidR="002F4D7B" w:rsidRDefault="00713722" w:rsidP="00713722">
      <w:pPr>
        <w:pStyle w:val="ListBullet"/>
        <w:numPr>
          <w:ilvl w:val="1"/>
          <w:numId w:val="3"/>
        </w:numPr>
      </w:pPr>
      <w:r>
        <w:t>Synopsis:</w:t>
      </w:r>
      <w:r w:rsidR="009757A4">
        <w:t xml:space="preserve"> returns a </w:t>
      </w:r>
      <w:r w:rsidR="009757A4" w:rsidRPr="009757A4">
        <w:rPr>
          <w:i/>
        </w:rPr>
        <w:t>struct</w:t>
      </w:r>
      <w:r w:rsidR="009757A4">
        <w:t xml:space="preserve"> corresponding to the type of JSON being parsed. </w:t>
      </w:r>
    </w:p>
    <w:p w14:paraId="53AAB5AF" w14:textId="77777777" w:rsidR="002F4D7B" w:rsidRDefault="002F4D7B" w:rsidP="00D46BC3">
      <w:pPr>
        <w:pStyle w:val="ListBullet"/>
        <w:numPr>
          <w:ilvl w:val="2"/>
          <w:numId w:val="3"/>
        </w:numPr>
      </w:pPr>
      <w:r>
        <w:t>Parameters:</w:t>
      </w:r>
    </w:p>
    <w:p w14:paraId="26918A9E" w14:textId="7B06DE2C" w:rsidR="002F4D7B" w:rsidRDefault="002F4D7B" w:rsidP="00D46BC3">
      <w:pPr>
        <w:pStyle w:val="ListBullet"/>
        <w:numPr>
          <w:ilvl w:val="3"/>
          <w:numId w:val="3"/>
        </w:numPr>
      </w:pPr>
      <w:r w:rsidRPr="002F4D7B">
        <w:rPr>
          <w:i/>
        </w:rPr>
        <w:t>ENUM</w:t>
      </w:r>
      <w:r>
        <w:t xml:space="preserve"> to reco</w:t>
      </w:r>
      <w:r w:rsidR="008E0D60">
        <w:t>gnize the type of JSON we are parsing</w:t>
      </w:r>
    </w:p>
    <w:p w14:paraId="79E1A7CC" w14:textId="4DD56EB5" w:rsidR="00713722" w:rsidRDefault="005618AE" w:rsidP="00D46BC3">
      <w:pPr>
        <w:pStyle w:val="ListBullet"/>
        <w:numPr>
          <w:ilvl w:val="3"/>
          <w:numId w:val="3"/>
        </w:numPr>
      </w:pPr>
      <w:r>
        <w:t>t</w:t>
      </w:r>
      <w:r w:rsidR="008E0D60">
        <w:t>he JSON String to parse</w:t>
      </w:r>
    </w:p>
    <w:p w14:paraId="1187BACA" w14:textId="5BB67832" w:rsidR="00656B6D" w:rsidRDefault="008C0546" w:rsidP="00D46BC3">
      <w:pPr>
        <w:pStyle w:val="ListBullet"/>
        <w:numPr>
          <w:ilvl w:val="3"/>
          <w:numId w:val="3"/>
        </w:numPr>
      </w:pPr>
      <w:r>
        <w:t xml:space="preserve">a void pointer pointing to the memory location of where we are storing the </w:t>
      </w:r>
      <w:r w:rsidRPr="008C0546">
        <w:rPr>
          <w:i/>
        </w:rPr>
        <w:t>struct</w:t>
      </w:r>
      <w:r>
        <w:t xml:space="preserve"> object.</w:t>
      </w:r>
    </w:p>
    <w:p w14:paraId="02466BA8" w14:textId="0AF584DB" w:rsidR="00BC1E5D" w:rsidRDefault="00BC1E5D" w:rsidP="00D46BC3">
      <w:pPr>
        <w:pStyle w:val="ListBullet"/>
        <w:numPr>
          <w:ilvl w:val="2"/>
          <w:numId w:val="3"/>
        </w:numPr>
      </w:pPr>
      <w:r>
        <w:t xml:space="preserve">In order to use the </w:t>
      </w:r>
      <w:r w:rsidRPr="00220AA6">
        <w:rPr>
          <w:i/>
        </w:rPr>
        <w:t>struct</w:t>
      </w:r>
      <w:r>
        <w:t xml:space="preserve"> after being returned, it must be cast into the corresponding </w:t>
      </w:r>
      <w:r w:rsidRPr="00220AA6">
        <w:rPr>
          <w:i/>
        </w:rPr>
        <w:t>struct object</w:t>
      </w:r>
      <w:r>
        <w:t>.</w:t>
      </w:r>
      <w:r w:rsidRPr="00220AA6">
        <w:t xml:space="preserve"> </w:t>
      </w:r>
      <w:r>
        <w:t>T</w:t>
      </w:r>
      <w:r w:rsidRPr="00220AA6">
        <w:t>hus</w:t>
      </w:r>
      <w:r>
        <w:t xml:space="preserve"> return the memory address so we can reassign the pointer </w:t>
      </w:r>
      <w:r w:rsidR="00854B7A">
        <w:t>to</w:t>
      </w:r>
      <w:r>
        <w:t xml:space="preserve"> the </w:t>
      </w:r>
      <w:r w:rsidR="00F15378">
        <w:t>return value</w:t>
      </w:r>
      <w:r>
        <w:t>, with a type cast.</w:t>
      </w:r>
      <w:r w:rsidR="001F04BC">
        <w:t xml:space="preserve"> i.e.:</w:t>
      </w:r>
    </w:p>
    <w:p w14:paraId="42901F1D" w14:textId="3EFE3755" w:rsidR="00E30AF0" w:rsidRPr="00E30AF0" w:rsidRDefault="001F04BC" w:rsidP="00E30AF0">
      <w:pPr>
        <w:pStyle w:val="ListBullet"/>
        <w:numPr>
          <w:ilvl w:val="3"/>
          <w:numId w:val="3"/>
        </w:numPr>
        <w:rPr>
          <w:i/>
        </w:rPr>
      </w:pPr>
      <w:r>
        <w:rPr>
          <w:i/>
        </w:rPr>
        <w:t>v = malloc(sizeof(struct type))</w:t>
      </w:r>
      <w:r w:rsidR="00E33B0C">
        <w:rPr>
          <w:i/>
        </w:rPr>
        <w:t>;</w:t>
      </w:r>
      <w:r>
        <w:rPr>
          <w:i/>
        </w:rPr>
        <w:br/>
      </w:r>
      <w:r w:rsidR="00E30AF0" w:rsidRPr="00E30AF0">
        <w:rPr>
          <w:i/>
        </w:rPr>
        <w:t xml:space="preserve">v = </w:t>
      </w:r>
      <w:r w:rsidR="00AA19B8">
        <w:rPr>
          <w:i/>
        </w:rPr>
        <w:t xml:space="preserve">(struct type) </w:t>
      </w:r>
      <w:r w:rsidR="00E30AF0" w:rsidRPr="00E30AF0">
        <w:rPr>
          <w:i/>
        </w:rPr>
        <w:t>parseJson(ENUM, JSON, v)</w:t>
      </w:r>
      <w:r w:rsidR="00E33B0C">
        <w:rPr>
          <w:i/>
        </w:rPr>
        <w:t>;</w:t>
      </w:r>
    </w:p>
    <w:p w14:paraId="0D1841C9" w14:textId="072C6FFE" w:rsidR="005B6E23" w:rsidRDefault="007C3E7C" w:rsidP="009757A4">
      <w:pPr>
        <w:pStyle w:val="ListBullet"/>
        <w:numPr>
          <w:ilvl w:val="1"/>
          <w:numId w:val="3"/>
        </w:numPr>
      </w:pPr>
      <w:r>
        <w:lastRenderedPageBreak/>
        <w:t xml:space="preserve">Switch statement corresponding to which JSON we are parsing, matching the given </w:t>
      </w:r>
      <w:r w:rsidRPr="007C3E7C">
        <w:rPr>
          <w:i/>
        </w:rPr>
        <w:t>ENUM</w:t>
      </w:r>
      <w:r>
        <w:t>.</w:t>
      </w:r>
    </w:p>
    <w:p w14:paraId="4ED107C3" w14:textId="771C28CB" w:rsidR="007C3E7C" w:rsidRPr="009757A4" w:rsidRDefault="007C3E7C" w:rsidP="009757A4">
      <w:pPr>
        <w:pStyle w:val="ListBullet"/>
        <w:numPr>
          <w:ilvl w:val="1"/>
          <w:numId w:val="3"/>
        </w:numPr>
      </w:pPr>
      <w:r>
        <w:t xml:space="preserve">Call </w:t>
      </w:r>
      <w:r>
        <w:rPr>
          <w:i/>
        </w:rPr>
        <w:t xml:space="preserve">parseString() </w:t>
      </w:r>
      <w:r>
        <w:t>to get a list of the element</w:t>
      </w:r>
      <w:r w:rsidR="00187D47">
        <w:t xml:space="preserve"> values</w:t>
      </w:r>
      <w:r>
        <w:t xml:space="preserve"> in the JSON</w:t>
      </w:r>
    </w:p>
    <w:p w14:paraId="76A07A48" w14:textId="58359E8F" w:rsidR="005B6E23" w:rsidRDefault="00141E0A" w:rsidP="009757A4">
      <w:pPr>
        <w:pStyle w:val="ListBullet"/>
        <w:numPr>
          <w:ilvl w:val="2"/>
          <w:numId w:val="3"/>
        </w:numPr>
      </w:pPr>
      <w:r>
        <w:t>remove curly brackets ‘{’ ‘}’ at the start and end of the String</w:t>
      </w:r>
    </w:p>
    <w:p w14:paraId="246ACC4F" w14:textId="772A1A10" w:rsidR="00141E0A" w:rsidRDefault="00141E0A" w:rsidP="009757A4">
      <w:pPr>
        <w:pStyle w:val="ListBullet"/>
        <w:numPr>
          <w:ilvl w:val="2"/>
          <w:numId w:val="3"/>
        </w:numPr>
      </w:pPr>
      <w:r>
        <w:t xml:space="preserve">split the string at ‘,’ to get each element using our custom function </w:t>
      </w:r>
      <w:r w:rsidRPr="00990E93">
        <w:rPr>
          <w:i/>
        </w:rPr>
        <w:t>splitString()</w:t>
      </w:r>
      <w:r>
        <w:t xml:space="preserve">. This gives us a linked list of strings of object type </w:t>
      </w:r>
      <w:r w:rsidRPr="00141E0A">
        <w:rPr>
          <w:i/>
        </w:rPr>
        <w:t>struct strItem</w:t>
      </w:r>
      <w:r w:rsidR="00990E93" w:rsidRPr="00990E93">
        <w:t xml:space="preserve">, </w:t>
      </w:r>
      <w:r w:rsidR="00990E93">
        <w:t>using pointers</w:t>
      </w:r>
      <w:r>
        <w:t>.</w:t>
      </w:r>
    </w:p>
    <w:p w14:paraId="6CC52DD7" w14:textId="5BF81B80" w:rsidR="00D84C64" w:rsidRPr="00D84C64" w:rsidRDefault="00D84C64" w:rsidP="009757A4">
      <w:pPr>
        <w:pStyle w:val="ListBullet"/>
        <w:numPr>
          <w:ilvl w:val="2"/>
          <w:numId w:val="3"/>
        </w:numPr>
      </w:pPr>
      <w:r>
        <w:t>g</w:t>
      </w:r>
      <w:r w:rsidR="00990E93">
        <w:t xml:space="preserve">et the value from each of the String elements by getting the string to the right of the ‘:’. This is done with the function </w:t>
      </w:r>
      <w:r w:rsidR="00990E93">
        <w:rPr>
          <w:i/>
        </w:rPr>
        <w:t>getM</w:t>
      </w:r>
      <w:r w:rsidR="00990E93" w:rsidRPr="00990E93">
        <w:rPr>
          <w:i/>
        </w:rPr>
        <w:t>ember</w:t>
      </w:r>
      <w:r w:rsidR="00990E93">
        <w:rPr>
          <w:i/>
        </w:rPr>
        <w:t>()</w:t>
      </w:r>
      <w:r w:rsidR="00990E93">
        <w:t xml:space="preserve">. These strings are stored in an object of type </w:t>
      </w:r>
      <w:r w:rsidR="00990E93" w:rsidRPr="00990E93">
        <w:rPr>
          <w:i/>
        </w:rPr>
        <w:t>struc</w:t>
      </w:r>
      <w:r w:rsidR="00990E93">
        <w:rPr>
          <w:i/>
        </w:rPr>
        <w:t>t parseObj</w:t>
      </w:r>
      <w:r w:rsidRPr="00D84C64">
        <w:t>.</w:t>
      </w:r>
    </w:p>
    <w:p w14:paraId="2536CFED" w14:textId="7F543166" w:rsidR="00990E93" w:rsidRDefault="00D84C64" w:rsidP="009757A4">
      <w:pPr>
        <w:pStyle w:val="ListBullet"/>
        <w:numPr>
          <w:ilvl w:val="2"/>
          <w:numId w:val="3"/>
        </w:numPr>
      </w:pPr>
      <w:r>
        <w:t xml:space="preserve">return the </w:t>
      </w:r>
      <w:r>
        <w:rPr>
          <w:i/>
        </w:rPr>
        <w:t>struct parseObj</w:t>
      </w:r>
      <w:r w:rsidRPr="00D84C64">
        <w:t>.</w:t>
      </w:r>
    </w:p>
    <w:p w14:paraId="7D048D18" w14:textId="67BE1F93" w:rsidR="00E76BE5" w:rsidRDefault="00083444" w:rsidP="000B682A">
      <w:pPr>
        <w:pStyle w:val="ListBullet"/>
        <w:numPr>
          <w:ilvl w:val="1"/>
          <w:numId w:val="3"/>
        </w:numPr>
      </w:pPr>
      <w:r>
        <w:t xml:space="preserve">Use the corresponding function to map each value to the corresponding </w:t>
      </w:r>
      <w:r w:rsidRPr="00083444">
        <w:rPr>
          <w:i/>
        </w:rPr>
        <w:t>struct</w:t>
      </w:r>
      <w:r>
        <w:t xml:space="preserve"> to create the object. These functions also map the type as well, i.e. </w:t>
      </w:r>
      <w:r w:rsidRPr="00083444">
        <w:rPr>
          <w:i/>
        </w:rPr>
        <w:t>userId</w:t>
      </w:r>
      <w:r>
        <w:t xml:space="preserve"> is an integer, so we convert it to an </w:t>
      </w:r>
      <w:r w:rsidRPr="00083444">
        <w:rPr>
          <w:i/>
        </w:rPr>
        <w:t>int</w:t>
      </w:r>
      <w:r>
        <w:rPr>
          <w:i/>
        </w:rPr>
        <w:t xml:space="preserve"> </w:t>
      </w:r>
      <w:r>
        <w:t>in these functions when mapping.</w:t>
      </w:r>
      <w:r w:rsidR="00722396">
        <w:t xml:space="preserve"> This is what we store in the given memory pointer</w:t>
      </w:r>
      <w:r w:rsidR="00C5202D">
        <w:t xml:space="preserve"> parameter</w:t>
      </w:r>
      <w:r w:rsidR="00722396">
        <w:t>.</w:t>
      </w:r>
    </w:p>
    <w:p w14:paraId="3F0B33AE" w14:textId="09F6244A" w:rsidR="000B682A" w:rsidRDefault="000B682A" w:rsidP="000B682A">
      <w:pPr>
        <w:pStyle w:val="ListBullet"/>
      </w:pPr>
      <w:r w:rsidRPr="000B682A">
        <w:rPr>
          <w:b/>
        </w:rPr>
        <w:t>json.c</w:t>
      </w:r>
      <w:r>
        <w:t xml:space="preserve"> continued </w:t>
      </w:r>
      <w:r>
        <w:sym w:font="Wingdings" w:char="F0E0"/>
      </w:r>
      <w:r>
        <w:t xml:space="preserve"> </w:t>
      </w:r>
      <w:r w:rsidR="00CC4160">
        <w:t>Parse a JSON array</w:t>
      </w:r>
      <w:r w:rsidR="00FF5DBB">
        <w:t xml:space="preserve"> into the </w:t>
      </w:r>
      <w:r w:rsidR="00FF5DBB" w:rsidRPr="00FF5DBB">
        <w:rPr>
          <w:i/>
        </w:rPr>
        <w:t>struct</w:t>
      </w:r>
      <w:r w:rsidR="00FF5DBB">
        <w:t xml:space="preserve"> object.</w:t>
      </w:r>
    </w:p>
    <w:p w14:paraId="03CE40F1" w14:textId="22A6A9BD" w:rsidR="000B682A" w:rsidRDefault="00FF5DBB" w:rsidP="000B682A">
      <w:pPr>
        <w:pStyle w:val="ListBullet"/>
        <w:numPr>
          <w:ilvl w:val="1"/>
          <w:numId w:val="3"/>
        </w:numPr>
      </w:pPr>
      <w:r>
        <w:t xml:space="preserve">The temperature list JSON has a slightly different format than the others since it is a JSONArray. Thus the </w:t>
      </w:r>
      <w:r w:rsidRPr="00FF5DBB">
        <w:rPr>
          <w:i/>
        </w:rPr>
        <w:t>struct</w:t>
      </w:r>
      <w:r>
        <w:t xml:space="preserve"> we have referring to it is a linked list.</w:t>
      </w:r>
    </w:p>
    <w:p w14:paraId="22D787ED" w14:textId="546AA68F" w:rsidR="000F77A4" w:rsidRDefault="00560CB0" w:rsidP="000F77A4">
      <w:pPr>
        <w:pStyle w:val="ListBullet"/>
        <w:numPr>
          <w:ilvl w:val="2"/>
          <w:numId w:val="3"/>
        </w:numPr>
      </w:pPr>
      <w:r>
        <w:t xml:space="preserve">remove the square brackets ‘[‘ ‘]’ at the start and end of the String. </w:t>
      </w:r>
    </w:p>
    <w:p w14:paraId="47A9B3FC" w14:textId="0DBE89CE" w:rsidR="00560CB0" w:rsidRDefault="00560CB0" w:rsidP="000F77A4">
      <w:pPr>
        <w:pStyle w:val="ListBullet"/>
        <w:numPr>
          <w:ilvl w:val="2"/>
          <w:numId w:val="3"/>
        </w:numPr>
      </w:pPr>
      <w:r>
        <w:t xml:space="preserve">Split the string at all ‘,’s outside of JSONs by ignoring ‘,’s inside curly brackets ‘{‘ ‘}’. </w:t>
      </w:r>
      <w:r w:rsidR="007D3D5E">
        <w:t xml:space="preserve">This uses the same function </w:t>
      </w:r>
      <w:r w:rsidR="007D3D5E" w:rsidRPr="007D3D5E">
        <w:rPr>
          <w:i/>
        </w:rPr>
        <w:t>splitString()</w:t>
      </w:r>
      <w:r w:rsidR="007D3D5E">
        <w:t>.</w:t>
      </w:r>
    </w:p>
    <w:p w14:paraId="61B96CF7" w14:textId="4CA4B8E1" w:rsidR="007D3D5E" w:rsidRDefault="007D3D5E" w:rsidP="000F77A4">
      <w:pPr>
        <w:pStyle w:val="ListBullet"/>
        <w:numPr>
          <w:ilvl w:val="2"/>
          <w:numId w:val="3"/>
        </w:numPr>
      </w:pPr>
      <w:r>
        <w:t>Parse each JSON using the method above, while building the linked list by allocating memory for the next object after each parse.</w:t>
      </w:r>
    </w:p>
    <w:p w14:paraId="55E21207" w14:textId="1559B002" w:rsidR="007D3D5E" w:rsidRDefault="007D3D5E" w:rsidP="007D3D5E">
      <w:pPr>
        <w:pStyle w:val="ListBullet"/>
        <w:numPr>
          <w:ilvl w:val="3"/>
          <w:numId w:val="3"/>
        </w:numPr>
      </w:pPr>
      <w:r>
        <w:lastRenderedPageBreak/>
        <w:t xml:space="preserve">In this function when we allocated memory, for some reason each list element became disconnected, thus we used a second pointer to keep track of the previous element and rebuild the </w:t>
      </w:r>
      <w:r w:rsidR="008C7238">
        <w:t>connection</w:t>
      </w:r>
      <w:bookmarkStart w:id="0" w:name="_GoBack"/>
      <w:bookmarkEnd w:id="0"/>
      <w:r>
        <w:t xml:space="preserve"> at each step.</w:t>
      </w:r>
    </w:p>
    <w:sectPr w:rsidR="007D3D5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DC0C4" w14:textId="77777777" w:rsidR="008E39E0" w:rsidRDefault="008E39E0">
      <w:r>
        <w:separator/>
      </w:r>
    </w:p>
    <w:p w14:paraId="25090987" w14:textId="77777777" w:rsidR="008E39E0" w:rsidRDefault="008E39E0"/>
  </w:endnote>
  <w:endnote w:type="continuationSeparator" w:id="0">
    <w:p w14:paraId="54781554" w14:textId="77777777" w:rsidR="008E39E0" w:rsidRDefault="008E39E0">
      <w:r>
        <w:continuationSeparator/>
      </w:r>
    </w:p>
    <w:p w14:paraId="1DD70751" w14:textId="77777777" w:rsidR="008E39E0" w:rsidRDefault="008E3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547AD" w14:textId="77777777" w:rsidR="00295C90" w:rsidRDefault="008E39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2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8617F" w14:textId="77777777" w:rsidR="008E39E0" w:rsidRDefault="008E39E0">
      <w:r>
        <w:separator/>
      </w:r>
    </w:p>
    <w:p w14:paraId="77013FB7" w14:textId="77777777" w:rsidR="008E39E0" w:rsidRDefault="008E39E0"/>
  </w:footnote>
  <w:footnote w:type="continuationSeparator" w:id="0">
    <w:p w14:paraId="564D3375" w14:textId="77777777" w:rsidR="008E39E0" w:rsidRDefault="008E39E0">
      <w:r>
        <w:continuationSeparator/>
      </w:r>
    </w:p>
    <w:p w14:paraId="6ABBEEF6" w14:textId="77777777" w:rsidR="008E39E0" w:rsidRDefault="008E39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37E2D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F707E3"/>
    <w:multiLevelType w:val="multilevel"/>
    <w:tmpl w:val="9E244A1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FDD0D52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C7CCE"/>
    <w:multiLevelType w:val="multilevel"/>
    <w:tmpl w:val="A550634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65"/>
    <w:rsid w:val="00083444"/>
    <w:rsid w:val="000840ED"/>
    <w:rsid w:val="000B682A"/>
    <w:rsid w:val="000E16C7"/>
    <w:rsid w:val="000E724A"/>
    <w:rsid w:val="000F77A4"/>
    <w:rsid w:val="00116584"/>
    <w:rsid w:val="00136BAE"/>
    <w:rsid w:val="00141E0A"/>
    <w:rsid w:val="00187D47"/>
    <w:rsid w:val="001F04BC"/>
    <w:rsid w:val="00220AA6"/>
    <w:rsid w:val="00295C90"/>
    <w:rsid w:val="002F4D7B"/>
    <w:rsid w:val="003252E3"/>
    <w:rsid w:val="003E1651"/>
    <w:rsid w:val="004415F8"/>
    <w:rsid w:val="0046407D"/>
    <w:rsid w:val="00530087"/>
    <w:rsid w:val="00560CB0"/>
    <w:rsid w:val="005618AE"/>
    <w:rsid w:val="005B6E23"/>
    <w:rsid w:val="005C492A"/>
    <w:rsid w:val="006315B6"/>
    <w:rsid w:val="00656B6D"/>
    <w:rsid w:val="006B150D"/>
    <w:rsid w:val="00713722"/>
    <w:rsid w:val="00722396"/>
    <w:rsid w:val="0074298E"/>
    <w:rsid w:val="007A1365"/>
    <w:rsid w:val="007C3E7C"/>
    <w:rsid w:val="007D3D5E"/>
    <w:rsid w:val="00854B7A"/>
    <w:rsid w:val="008752C7"/>
    <w:rsid w:val="008C0546"/>
    <w:rsid w:val="008C7238"/>
    <w:rsid w:val="008E0D60"/>
    <w:rsid w:val="008E39E0"/>
    <w:rsid w:val="00900672"/>
    <w:rsid w:val="009757A4"/>
    <w:rsid w:val="00990E93"/>
    <w:rsid w:val="009E0496"/>
    <w:rsid w:val="00AA19B8"/>
    <w:rsid w:val="00BC1E5D"/>
    <w:rsid w:val="00C5202D"/>
    <w:rsid w:val="00CB7ED2"/>
    <w:rsid w:val="00CC4160"/>
    <w:rsid w:val="00D46BC3"/>
    <w:rsid w:val="00D84C64"/>
    <w:rsid w:val="00D92883"/>
    <w:rsid w:val="00D954C8"/>
    <w:rsid w:val="00DA2411"/>
    <w:rsid w:val="00E30AF0"/>
    <w:rsid w:val="00E33B0C"/>
    <w:rsid w:val="00E76BE5"/>
    <w:rsid w:val="00F15378"/>
    <w:rsid w:val="00F35890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8AA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monSlab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A"/>
    <w:rsid w:val="003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031112D1E1364798C8C7125D504543">
    <w:name w:val="E5031112D1E1364798C8C7125D50454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12FD0B2C09ED74A937024782DC557F4">
    <w:name w:val="D12FD0B2C09ED74A937024782DC55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64</TotalTime>
  <Pages>4</Pages>
  <Words>552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2016-05-01T15:51:00Z</dcterms:created>
  <dcterms:modified xsi:type="dcterms:W3CDTF">2016-05-01T17:00:00Z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